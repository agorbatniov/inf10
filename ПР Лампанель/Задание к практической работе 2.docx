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4BF5B" w14:textId="77777777" w:rsidR="00EC2599" w:rsidRDefault="00000000">
      <w:pPr>
        <w:pStyle w:val="Standard"/>
        <w:tabs>
          <w:tab w:val="left" w:pos="3402"/>
        </w:tabs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«Представление целых чисел»</w:t>
      </w:r>
    </w:p>
    <w:p w14:paraId="34ADD901" w14:textId="77777777" w:rsidR="00EC2599" w:rsidRDefault="00000000">
      <w:pPr>
        <w:pStyle w:val="Textbody"/>
        <w:jc w:val="center"/>
        <w:rPr>
          <w:rFonts w:hint="eastAsia"/>
          <w:i/>
          <w:sz w:val="32"/>
          <w:szCs w:val="32"/>
        </w:rPr>
      </w:pPr>
      <w:r>
        <w:rPr>
          <w:i/>
          <w:sz w:val="32"/>
          <w:szCs w:val="32"/>
        </w:rPr>
        <w:t>Знакомство с программой «</w:t>
      </w:r>
      <w:proofErr w:type="spellStart"/>
      <w:r>
        <w:rPr>
          <w:i/>
          <w:sz w:val="32"/>
          <w:szCs w:val="32"/>
        </w:rPr>
        <w:t>ЛамПанель</w:t>
      </w:r>
      <w:proofErr w:type="spellEnd"/>
      <w:r>
        <w:rPr>
          <w:i/>
          <w:sz w:val="32"/>
          <w:szCs w:val="32"/>
        </w:rPr>
        <w:t>»</w:t>
      </w:r>
    </w:p>
    <w:p w14:paraId="0C6AD821" w14:textId="77777777" w:rsidR="00EC2599" w:rsidRDefault="00000000">
      <w:pPr>
        <w:pStyle w:val="Textbody"/>
        <w:ind w:firstLine="567"/>
        <w:rPr>
          <w:rFonts w:hint="eastAsia"/>
        </w:rPr>
      </w:pPr>
      <w:r>
        <w:t>Программа «</w:t>
      </w:r>
      <w:proofErr w:type="spellStart"/>
      <w:r>
        <w:t>ЛамПанель</w:t>
      </w:r>
      <w:proofErr w:type="spellEnd"/>
      <w:r>
        <w:t>» – это модель процессора, который управляет ламповой панелью, то есть, может с помощью специальных команд зажигать и гасить определенные лампочки.</w:t>
      </w:r>
    </w:p>
    <w:p w14:paraId="79F21884" w14:textId="77777777" w:rsidR="00EC2599" w:rsidRDefault="00000000">
      <w:pPr>
        <w:pStyle w:val="Textbody"/>
        <w:ind w:firstLine="567"/>
        <w:jc w:val="both"/>
        <w:rPr>
          <w:rFonts w:hint="eastAsia"/>
        </w:rPr>
      </w:pPr>
      <w:r>
        <w:t xml:space="preserve">Процессор обрабатывает данные, используя специальные сверхбыстродействующие ячейки собственной памяти – </w:t>
      </w:r>
      <w:r>
        <w:rPr>
          <w:rStyle w:val="a0"/>
          <w:i/>
        </w:rPr>
        <w:t>регистры</w:t>
      </w:r>
      <w:r>
        <w:t xml:space="preserve">. В этой работе мы будем использовать только четыре 16-битных </w:t>
      </w:r>
      <w:r>
        <w:rPr>
          <w:rStyle w:val="a0"/>
          <w:i/>
        </w:rPr>
        <w:t>регистра общего назначения</w:t>
      </w:r>
      <w:r>
        <w:t xml:space="preserve">, которые называются </w:t>
      </w:r>
      <w:r>
        <w:rPr>
          <w:rStyle w:val="a3"/>
        </w:rPr>
        <w:t>R0</w:t>
      </w:r>
      <w:r>
        <w:t xml:space="preserve">, </w:t>
      </w:r>
      <w:r>
        <w:rPr>
          <w:rStyle w:val="a3"/>
        </w:rPr>
        <w:t>R1</w:t>
      </w:r>
      <w:r>
        <w:t xml:space="preserve">, </w:t>
      </w:r>
      <w:r>
        <w:rPr>
          <w:rStyle w:val="a3"/>
        </w:rPr>
        <w:t>R2</w:t>
      </w:r>
      <w:r>
        <w:t xml:space="preserve"> и </w:t>
      </w:r>
      <w:r>
        <w:rPr>
          <w:rStyle w:val="a3"/>
        </w:rPr>
        <w:t>R3</w:t>
      </w:r>
      <w:r>
        <w:t>. В области 1 на рисунке вы видите двоичные значения этих регистров (показаны черным цветом), шестнадцатеричные (синий цвет) и десятичные, без учета знака (зеленый цвет) и со знаком (коричневый цвет).</w:t>
      </w:r>
    </w:p>
    <w:p w14:paraId="57A37870" w14:textId="77777777" w:rsidR="00EC2599" w:rsidRDefault="00000000">
      <w:pPr>
        <w:pStyle w:val="Textbody"/>
        <w:rPr>
          <w:rFonts w:hint="eastAsia"/>
        </w:rPr>
      </w:pPr>
      <w:r>
        <w:rPr>
          <w:rStyle w:val="a0"/>
          <w:i/>
          <w:noProof/>
          <w:lang w:eastAsia="ru-RU" w:bidi="ar-SA"/>
        </w:rPr>
        <mc:AlternateContent>
          <mc:Choice Requires="wpg">
            <w:drawing>
              <wp:inline distT="0" distB="0" distL="0" distR="0" wp14:anchorId="463F6E52" wp14:editId="0A782C4A">
                <wp:extent cx="5797798" cy="3153601"/>
                <wp:effectExtent l="0" t="0" r="0" b="8699"/>
                <wp:docPr id="623891312" name="Фигур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798" cy="3153601"/>
                          <a:chOff x="0" y="0"/>
                          <a:chExt cx="5797798" cy="3153601"/>
                        </a:xfrm>
                      </wpg:grpSpPr>
                      <wps:wsp>
                        <wps:cNvPr id="2024348317" name="Прямоугольник 2"/>
                        <wps:cNvSpPr/>
                        <wps:spPr>
                          <a:xfrm>
                            <a:off x="0" y="0"/>
                            <a:ext cx="5797798" cy="3153601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9DECB68" w14:textId="77777777" w:rsidR="00EC2599" w:rsidRDefault="00EC2599">
                              <w:pPr>
                                <w:pStyle w:val="a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158758" tIns="82442" rIns="158758" bIns="82442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1400700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798" cy="3153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556202957" name="Полилиния 4"/>
                        <wps:cNvSpPr/>
                        <wps:spPr>
                          <a:xfrm>
                            <a:off x="2554559" y="617759"/>
                            <a:ext cx="2568961" cy="66312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1600"/>
                              <a:gd name="f4" fmla="*/ f0 1 21600"/>
                              <a:gd name="f5" fmla="*/ f1 1 21600"/>
                              <a:gd name="f6" fmla="+- f3 0 f2"/>
                              <a:gd name="f7" fmla="*/ f6 1 21600"/>
                              <a:gd name="f8" fmla="*/ f2 1 f7"/>
                              <a:gd name="f9" fmla="*/ f3 1 f7"/>
                              <a:gd name="f10" fmla="*/ f8 f4 1"/>
                              <a:gd name="f11" fmla="*/ f9 f4 1"/>
                              <a:gd name="f12" fmla="*/ f9 f5 1"/>
                              <a:gd name="f13" fmla="*/ f8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0" t="f13" r="f11" b="f12"/>
                            <a:pathLst>
                              <a:path w="21600" h="2160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3"/>
                                </a:lnTo>
                                <a:lnTo>
                                  <a:pt x="f2" y="f3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3" cap="flat">
                            <a:solidFill>
                              <a:srgbClr val="FF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79DE20B" w14:textId="77777777" w:rsidR="00EC2599" w:rsidRDefault="00EC2599">
                              <w:pPr>
                                <w:pStyle w:val="a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square" lIns="158758" tIns="82442" rIns="158758" bIns="82442" anchor="t" anchorCtr="0" compatLnSpc="0">
                          <a:noAutofit/>
                        </wps:bodyPr>
                      </wps:wsp>
                      <wps:wsp>
                        <wps:cNvPr id="1860447334" name="Полилиния 5"/>
                        <wps:cNvSpPr/>
                        <wps:spPr>
                          <a:xfrm>
                            <a:off x="3913558" y="463683"/>
                            <a:ext cx="225719" cy="22499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*/ 5419351 1 1725033"/>
                              <a:gd name="f8" fmla="*/ 10800 10800 1"/>
                              <a:gd name="f9" fmla="+- 0 0 360"/>
                              <a:gd name="f10" fmla="val 10800"/>
                              <a:gd name="f11" fmla="+- 0 0 0"/>
                              <a:gd name="f12" fmla="*/ f3 1 21600"/>
                              <a:gd name="f13" fmla="*/ f4 1 21600"/>
                              <a:gd name="f14" fmla="*/ 0 f7 1"/>
                              <a:gd name="f15" fmla="*/ f5 f0 1"/>
                              <a:gd name="f16" fmla="*/ f9 f0 1"/>
                              <a:gd name="f17" fmla="+- f6 0 f5"/>
                              <a:gd name="f18" fmla="*/ f11 f0 1"/>
                              <a:gd name="f19" fmla="*/ f14 1 f2"/>
                              <a:gd name="f20" fmla="*/ f15 1 f2"/>
                              <a:gd name="f21" fmla="*/ f16 1 f2"/>
                              <a:gd name="f22" fmla="*/ f17 1 21600"/>
                              <a:gd name="f23" fmla="*/ f18 1 f2"/>
                              <a:gd name="f24" fmla="+- 0 0 f19"/>
                              <a:gd name="f25" fmla="+- f20 0 f1"/>
                              <a:gd name="f26" fmla="+- f21 0 f1"/>
                              <a:gd name="f27" fmla="*/ 3163 f22 1"/>
                              <a:gd name="f28" fmla="*/ 18437 f22 1"/>
                              <a:gd name="f29" fmla="*/ 10800 f22 1"/>
                              <a:gd name="f30" fmla="*/ 0 f22 1"/>
                              <a:gd name="f31" fmla="*/ 21600 f22 1"/>
                              <a:gd name="f32" fmla="+- f23 0 f1"/>
                              <a:gd name="f33" fmla="*/ f24 f0 1"/>
                              <a:gd name="f34" fmla="+- f26 0 f25"/>
                              <a:gd name="f35" fmla="*/ f29 1 f22"/>
                              <a:gd name="f36" fmla="*/ f30 1 f22"/>
                              <a:gd name="f37" fmla="*/ f27 1 f22"/>
                              <a:gd name="f38" fmla="*/ f28 1 f22"/>
                              <a:gd name="f39" fmla="*/ f31 1 f22"/>
                              <a:gd name="f40" fmla="*/ f33 1 f7"/>
                              <a:gd name="f41" fmla="*/ f37 f12 1"/>
                              <a:gd name="f42" fmla="*/ f38 f12 1"/>
                              <a:gd name="f43" fmla="*/ f38 f13 1"/>
                              <a:gd name="f44" fmla="*/ f37 f13 1"/>
                              <a:gd name="f45" fmla="*/ f35 f12 1"/>
                              <a:gd name="f46" fmla="*/ f36 f13 1"/>
                              <a:gd name="f47" fmla="*/ f36 f12 1"/>
                              <a:gd name="f48" fmla="*/ f35 f13 1"/>
                              <a:gd name="f49" fmla="*/ f39 f13 1"/>
                              <a:gd name="f50" fmla="*/ f39 f12 1"/>
                              <a:gd name="f51" fmla="+- f40 0 f1"/>
                              <a:gd name="f52" fmla="+- f51 f1 0"/>
                              <a:gd name="f53" fmla="*/ f52 f7 1"/>
                              <a:gd name="f54" fmla="*/ f53 1 f0"/>
                              <a:gd name="f55" fmla="+- 0 0 f54"/>
                              <a:gd name="f56" fmla="+- 0 0 f55"/>
                              <a:gd name="f57" fmla="*/ f56 f0 1"/>
                              <a:gd name="f58" fmla="*/ f57 1 f7"/>
                              <a:gd name="f59" fmla="+- f58 0 f1"/>
                              <a:gd name="f60" fmla="cos 1 f59"/>
                              <a:gd name="f61" fmla="sin 1 f59"/>
                              <a:gd name="f62" fmla="+- 0 0 f60"/>
                              <a:gd name="f63" fmla="+- 0 0 f61"/>
                              <a:gd name="f64" fmla="+- 0 0 f62"/>
                              <a:gd name="f65" fmla="+- 0 0 f63"/>
                              <a:gd name="f66" fmla="val f64"/>
                              <a:gd name="f67" fmla="val f65"/>
                              <a:gd name="f68" fmla="+- 0 0 f66"/>
                              <a:gd name="f69" fmla="+- 0 0 f67"/>
                              <a:gd name="f70" fmla="*/ 10800 f68 1"/>
                              <a:gd name="f71" fmla="*/ 10800 f69 1"/>
                              <a:gd name="f72" fmla="*/ f70 f70 1"/>
                              <a:gd name="f73" fmla="*/ f71 f71 1"/>
                              <a:gd name="f74" fmla="+- f72 f73 0"/>
                              <a:gd name="f75" fmla="sqrt f74"/>
                              <a:gd name="f76" fmla="*/ f8 1 f75"/>
                              <a:gd name="f77" fmla="*/ f68 f76 1"/>
                              <a:gd name="f78" fmla="*/ f69 f76 1"/>
                              <a:gd name="f79" fmla="+- 10800 0 f77"/>
                              <a:gd name="f80" fmla="+- 10800 0 f78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5" y="f46"/>
                              </a:cxn>
                              <a:cxn ang="f32">
                                <a:pos x="f41" y="f44"/>
                              </a:cxn>
                              <a:cxn ang="f32">
                                <a:pos x="f47" y="f48"/>
                              </a:cxn>
                              <a:cxn ang="f32">
                                <a:pos x="f41" y="f43"/>
                              </a:cxn>
                              <a:cxn ang="f32">
                                <a:pos x="f45" y="f49"/>
                              </a:cxn>
                              <a:cxn ang="f32">
                                <a:pos x="f42" y="f43"/>
                              </a:cxn>
                              <a:cxn ang="f32">
                                <a:pos x="f50" y="f48"/>
                              </a:cxn>
                              <a:cxn ang="f32">
                                <a:pos x="f42" y="f44"/>
                              </a:cxn>
                            </a:cxnLst>
                            <a:rect l="f41" t="f44" r="f42" b="f43"/>
                            <a:pathLst>
                              <a:path w="21600" h="21600">
                                <a:moveTo>
                                  <a:pt x="f79" y="f80"/>
                                </a:moveTo>
                                <a:arcTo wR="f10" hR="f10" stAng="f25" swAng="f34"/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31565" dir="2700000" algn="tl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12CA4E00" w14:textId="77777777" w:rsidR="00EC2599" w:rsidRDefault="00000000">
                              <w:pPr>
                                <w:pStyle w:val="a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Style w:val="a0"/>
                                  <w:rFonts w:ascii="Calibri" w:eastAsia="Calibri" w:hAnsi="Calibri" w:cs="Times New Roman"/>
                                  <w:sz w:val="22"/>
                                  <w:szCs w:val="22"/>
                                  <w:lang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710787266" name="Полилиния 6"/>
                        <wps:cNvSpPr/>
                        <wps:spPr>
                          <a:xfrm>
                            <a:off x="886318" y="1943282"/>
                            <a:ext cx="225719" cy="225719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1600"/>
                              <a:gd name="f7" fmla="*/ 5419351 1 1725033"/>
                              <a:gd name="f8" fmla="*/ 10800 10800 1"/>
                              <a:gd name="f9" fmla="+- 0 0 360"/>
                              <a:gd name="f10" fmla="val 10800"/>
                              <a:gd name="f11" fmla="+- 0 0 0"/>
                              <a:gd name="f12" fmla="*/ f3 1 21600"/>
                              <a:gd name="f13" fmla="*/ f4 1 21600"/>
                              <a:gd name="f14" fmla="*/ 0 f7 1"/>
                              <a:gd name="f15" fmla="*/ f5 f0 1"/>
                              <a:gd name="f16" fmla="*/ f9 f0 1"/>
                              <a:gd name="f17" fmla="+- f6 0 f5"/>
                              <a:gd name="f18" fmla="*/ f11 f0 1"/>
                              <a:gd name="f19" fmla="*/ f14 1 f2"/>
                              <a:gd name="f20" fmla="*/ f15 1 f2"/>
                              <a:gd name="f21" fmla="*/ f16 1 f2"/>
                              <a:gd name="f22" fmla="*/ f17 1 21600"/>
                              <a:gd name="f23" fmla="*/ f18 1 f2"/>
                              <a:gd name="f24" fmla="+- 0 0 f19"/>
                              <a:gd name="f25" fmla="+- f20 0 f1"/>
                              <a:gd name="f26" fmla="+- f21 0 f1"/>
                              <a:gd name="f27" fmla="*/ 3163 f22 1"/>
                              <a:gd name="f28" fmla="*/ 18437 f22 1"/>
                              <a:gd name="f29" fmla="*/ 10800 f22 1"/>
                              <a:gd name="f30" fmla="*/ 0 f22 1"/>
                              <a:gd name="f31" fmla="*/ 21600 f22 1"/>
                              <a:gd name="f32" fmla="+- f23 0 f1"/>
                              <a:gd name="f33" fmla="*/ f24 f0 1"/>
                              <a:gd name="f34" fmla="+- f26 0 f25"/>
                              <a:gd name="f35" fmla="*/ f29 1 f22"/>
                              <a:gd name="f36" fmla="*/ f30 1 f22"/>
                              <a:gd name="f37" fmla="*/ f27 1 f22"/>
                              <a:gd name="f38" fmla="*/ f28 1 f22"/>
                              <a:gd name="f39" fmla="*/ f31 1 f22"/>
                              <a:gd name="f40" fmla="*/ f33 1 f7"/>
                              <a:gd name="f41" fmla="*/ f37 f12 1"/>
                              <a:gd name="f42" fmla="*/ f38 f12 1"/>
                              <a:gd name="f43" fmla="*/ f38 f13 1"/>
                              <a:gd name="f44" fmla="*/ f37 f13 1"/>
                              <a:gd name="f45" fmla="*/ f35 f12 1"/>
                              <a:gd name="f46" fmla="*/ f36 f13 1"/>
                              <a:gd name="f47" fmla="*/ f36 f12 1"/>
                              <a:gd name="f48" fmla="*/ f35 f13 1"/>
                              <a:gd name="f49" fmla="*/ f39 f13 1"/>
                              <a:gd name="f50" fmla="*/ f39 f12 1"/>
                              <a:gd name="f51" fmla="+- f40 0 f1"/>
                              <a:gd name="f52" fmla="+- f51 f1 0"/>
                              <a:gd name="f53" fmla="*/ f52 f7 1"/>
                              <a:gd name="f54" fmla="*/ f53 1 f0"/>
                              <a:gd name="f55" fmla="+- 0 0 f54"/>
                              <a:gd name="f56" fmla="+- 0 0 f55"/>
                              <a:gd name="f57" fmla="*/ f56 f0 1"/>
                              <a:gd name="f58" fmla="*/ f57 1 f7"/>
                              <a:gd name="f59" fmla="+- f58 0 f1"/>
                              <a:gd name="f60" fmla="cos 1 f59"/>
                              <a:gd name="f61" fmla="sin 1 f59"/>
                              <a:gd name="f62" fmla="+- 0 0 f60"/>
                              <a:gd name="f63" fmla="+- 0 0 f61"/>
                              <a:gd name="f64" fmla="+- 0 0 f62"/>
                              <a:gd name="f65" fmla="+- 0 0 f63"/>
                              <a:gd name="f66" fmla="val f64"/>
                              <a:gd name="f67" fmla="val f65"/>
                              <a:gd name="f68" fmla="+- 0 0 f66"/>
                              <a:gd name="f69" fmla="+- 0 0 f67"/>
                              <a:gd name="f70" fmla="*/ 10800 f68 1"/>
                              <a:gd name="f71" fmla="*/ 10800 f69 1"/>
                              <a:gd name="f72" fmla="*/ f70 f70 1"/>
                              <a:gd name="f73" fmla="*/ f71 f71 1"/>
                              <a:gd name="f74" fmla="+- f72 f73 0"/>
                              <a:gd name="f75" fmla="sqrt f74"/>
                              <a:gd name="f76" fmla="*/ f8 1 f75"/>
                              <a:gd name="f77" fmla="*/ f68 f76 1"/>
                              <a:gd name="f78" fmla="*/ f69 f76 1"/>
                              <a:gd name="f79" fmla="+- 10800 0 f77"/>
                              <a:gd name="f80" fmla="+- 10800 0 f78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5" y="f46"/>
                              </a:cxn>
                              <a:cxn ang="f32">
                                <a:pos x="f41" y="f44"/>
                              </a:cxn>
                              <a:cxn ang="f32">
                                <a:pos x="f47" y="f48"/>
                              </a:cxn>
                              <a:cxn ang="f32">
                                <a:pos x="f41" y="f43"/>
                              </a:cxn>
                              <a:cxn ang="f32">
                                <a:pos x="f45" y="f49"/>
                              </a:cxn>
                              <a:cxn ang="f32">
                                <a:pos x="f42" y="f43"/>
                              </a:cxn>
                              <a:cxn ang="f32">
                                <a:pos x="f50" y="f48"/>
                              </a:cxn>
                              <a:cxn ang="f32">
                                <a:pos x="f42" y="f44"/>
                              </a:cxn>
                            </a:cxnLst>
                            <a:rect l="f41" t="f44" r="f42" b="f43"/>
                            <a:pathLst>
                              <a:path w="21600" h="21600">
                                <a:moveTo>
                                  <a:pt x="f79" y="f80"/>
                                </a:moveTo>
                                <a:arcTo wR="f10" hR="f10" stAng="f25" swAng="f34"/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 cap="flat">
                            <a:noFill/>
                            <a:prstDash val="solid"/>
                          </a:ln>
                          <a:effectLst>
                            <a:outerShdw dist="31565" dir="2700000" algn="tl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14:paraId="1E512F4A" w14:textId="77777777" w:rsidR="00EC2599" w:rsidRDefault="00000000">
                              <w:pPr>
                                <w:pStyle w:val="a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Style w:val="a0"/>
                                  <w:rFonts w:ascii="Calibri" w:eastAsia="Calibri" w:hAnsi="Calibri" w:cs="Times New Roman"/>
                                  <w:sz w:val="22"/>
                                  <w:szCs w:val="22"/>
                                  <w:lang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3F6E52" id="Фигура1" o:spid="_x0000_s1026" style="width:456.5pt;height:248.3pt;mso-position-horizontal-relative:char;mso-position-vertical-relative:line" coordsize="57977,315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">
                <v:rect id="Прямоугольник 2" o:spid="_x0000_s1027" style="position:absolute;width:57977;height:3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" filled="f" stroked="f">
                  <v:textbox inset="4.40994mm,2.29006mm,4.40994mm,2.29006mm">
                    <w:txbxContent>
                      <w:p w14:paraId="09DECB68" w14:textId="77777777" w:rsidR="00EC2599" w:rsidRDefault="00EC2599">
                        <w:pPr>
                          <w:pStyle w:val="a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style="position:absolute;width:57977;height:31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">
                  <v:imagedata r:id="rId8" o:title=""/>
                </v:shape>
                <v:shape id="Полилиния 4" o:spid="_x0000_s1029" style="position:absolute;left:25545;top:6177;width:25690;height:663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" adj="-11796480,,5400" path="m,l21600,r,21600l,21600,,xe" filled="f" strokecolor="red" strokeweight=".26008mm">
                  <v:stroke joinstyle="miter"/>
                  <v:formulas/>
                  <v:path arrowok="t" o:connecttype="custom" o:connectlocs="1284481,0;2568961,331561;1284481,663122;0,331561" o:connectangles="270,0,90,180" textboxrect="0,0,21600,21600"/>
                  <v:textbox inset="4.40994mm,2.29006mm,4.40994mm,2.29006mm">
                    <w:txbxContent>
                      <w:p w14:paraId="579DE20B" w14:textId="77777777" w:rsidR="00EC2599" w:rsidRDefault="00EC2599">
                        <w:pPr>
                          <w:pStyle w:val="a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Полилиния 5" o:spid="_x0000_s1030" style="position:absolute;left:39135;top:4636;width:2257;height:225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" adj="-11796480,,5400" path="m10800,at,,21600,21600,10800,,10800,xe" fillcolor="#ffc" stroked="f">
                  <v:stroke joinstyle="miter"/>
                  <v:shadow on="t" origin="-.5,-.5" offset=".62mm,.62mm"/>
                  <v:formulas/>
                  <v:path arrowok="t" o:connecttype="custom" o:connectlocs="112860,0;225719,112499;112860,224997;0,112499;112860,0;33053,32947;0,112498;33053,192050;112860,224997;192666,192050;225719,112498;192666,32947" o:connectangles="270,0,90,180,270,270,270,270,270,270,270,270" textboxrect="3163,3163,18437,18437"/>
                  <v:textbox inset="0,0,0,0">
                    <w:txbxContent>
                      <w:p w14:paraId="12CA4E00" w14:textId="77777777" w:rsidR="00EC2599" w:rsidRDefault="00000000">
                        <w:pPr>
                          <w:pStyle w:val="a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Style w:val="a0"/>
                            <w:rFonts w:ascii="Calibri" w:eastAsia="Calibri" w:hAnsi="Calibri" w:cs="Times New Roman"/>
                            <w:sz w:val="22"/>
                            <w:szCs w:val="22"/>
                            <w:lang w:bidi="ar-SA"/>
                          </w:rPr>
                          <w:t>1</w:t>
                        </w:r>
                      </w:p>
                    </w:txbxContent>
                  </v:textbox>
                </v:shape>
                <v:shape id="Полилиния 6" o:spid="_x0000_s1031" style="position:absolute;left:8863;top:19432;width:2257;height:2258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" adj="-11796480,,5400" path="m10800,at,,21600,21600,10800,,10800,xe" fillcolor="#ffc" stroked="f">
                  <v:stroke joinstyle="miter"/>
                  <v:shadow on="t" origin="-.5,-.5" offset=".62mm,.62mm"/>
                  <v:formulas/>
                  <v:path arrowok="t" o:connecttype="custom" o:connectlocs="112860,0;225719,112860;112860,225719;0,112860;112860,0;33053,33053;0,112860;33053,192666;112860,225719;192666,192666;225719,112860;192666,33053" o:connectangles="270,0,90,180,270,270,270,270,270,270,270,270" textboxrect="3163,3163,18437,18437"/>
                  <v:textbox inset="0,0,0,0">
                    <w:txbxContent>
                      <w:p w14:paraId="1E512F4A" w14:textId="77777777" w:rsidR="00EC2599" w:rsidRDefault="00000000">
                        <w:pPr>
                          <w:pStyle w:val="a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Style w:val="a0"/>
                            <w:rFonts w:ascii="Calibri" w:eastAsia="Calibri" w:hAnsi="Calibri" w:cs="Times New Roman"/>
                            <w:sz w:val="22"/>
                            <w:szCs w:val="22"/>
                            <w:lang w:bidi="ar-SA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503D86" w14:textId="77777777" w:rsidR="00EC2599" w:rsidRDefault="00000000">
      <w:pPr>
        <w:pStyle w:val="Textbody"/>
        <w:spacing w:after="0"/>
        <w:ind w:firstLine="567"/>
        <w:rPr>
          <w:rFonts w:hint="eastAsia"/>
        </w:rPr>
      </w:pPr>
      <w:r>
        <w:t xml:space="preserve">Область 2 – это текстовый редактор, в котором набирается программа для процессора на специальном языке, который называется </w:t>
      </w:r>
      <w:r>
        <w:rPr>
          <w:rStyle w:val="a0"/>
          <w:i/>
        </w:rPr>
        <w:t>языком ассемблера</w:t>
      </w:r>
      <w:r>
        <w:t xml:space="preserve">. Для того, чтобы программа выполнилась, нужно нажать клавишу F9 (выполнение без остановки) или F8 (выполнение по шагам). Чтобы программа остановилась, процессор должен выполнить команду </w:t>
      </w:r>
      <w:r>
        <w:rPr>
          <w:rStyle w:val="a3"/>
        </w:rPr>
        <w:t>STOP</w:t>
      </w:r>
      <w:r>
        <w:t xml:space="preserve">. Таким образом, простейшая программа состоит из одной команды </w:t>
      </w:r>
      <w:r>
        <w:rPr>
          <w:rStyle w:val="a3"/>
        </w:rPr>
        <w:t>STOP</w:t>
      </w:r>
      <w:r>
        <w:t>.</w:t>
      </w:r>
    </w:p>
    <w:p w14:paraId="6255198A" w14:textId="77777777" w:rsidR="00EC2599" w:rsidRDefault="00000000">
      <w:pPr>
        <w:pStyle w:val="Textbody"/>
        <w:spacing w:after="0"/>
        <w:ind w:firstLine="567"/>
        <w:rPr>
          <w:rFonts w:hint="eastAsia"/>
        </w:rPr>
      </w:pPr>
      <w:r>
        <w:t xml:space="preserve">Для того, чтобы записать число в регистр, используют команду </w:t>
      </w:r>
      <w:r>
        <w:rPr>
          <w:rStyle w:val="a3"/>
        </w:rPr>
        <w:t>MOV</w:t>
      </w:r>
      <w:r>
        <w:t xml:space="preserve"> (от англ. </w:t>
      </w:r>
      <w:r>
        <w:rPr>
          <w:rStyle w:val="a0"/>
          <w:i/>
          <w:lang w:val="en-US"/>
        </w:rPr>
        <w:t>move</w:t>
      </w:r>
      <w:r>
        <w:t xml:space="preserve"> – переместить). Числа записываются в шестнадцатеричной системе счисления. Например, команда</w:t>
      </w:r>
    </w:p>
    <w:p w14:paraId="75C1B77E" w14:textId="77777777" w:rsidR="00EC2599" w:rsidRDefault="00000000">
      <w:pPr>
        <w:pStyle w:val="Textbody"/>
        <w:spacing w:after="0"/>
        <w:ind w:firstLine="567"/>
        <w:jc w:val="both"/>
        <w:rPr>
          <w:rFonts w:hint="eastAsia"/>
        </w:rPr>
      </w:pPr>
      <w:r>
        <w:rPr>
          <w:rStyle w:val="a3"/>
        </w:rPr>
        <w:t>MOV 12, R0</w:t>
      </w:r>
    </w:p>
    <w:p w14:paraId="23A96059" w14:textId="77777777" w:rsidR="00EC2599" w:rsidRDefault="00000000">
      <w:pPr>
        <w:pStyle w:val="Textbody"/>
        <w:spacing w:after="0"/>
        <w:rPr>
          <w:rFonts w:hint="eastAsia"/>
        </w:rPr>
      </w:pPr>
      <w:r>
        <w:t>запишет число 12</w:t>
      </w:r>
      <w:r>
        <w:rPr>
          <w:rStyle w:val="a0"/>
          <w:vertAlign w:val="subscript"/>
        </w:rPr>
        <w:t xml:space="preserve">16 </w:t>
      </w:r>
      <w:r>
        <w:t xml:space="preserve">= 18 в регистр </w:t>
      </w:r>
      <w:r>
        <w:rPr>
          <w:rStyle w:val="a3"/>
        </w:rPr>
        <w:t>R0</w:t>
      </w:r>
      <w:r>
        <w:t>. Каждая команда записывается в отдельной строке. Поэтому полная программа будет выглядеть так:</w:t>
      </w:r>
    </w:p>
    <w:p w14:paraId="33E20EAC" w14:textId="77777777" w:rsidR="00EC2599" w:rsidRDefault="00000000">
      <w:pPr>
        <w:pStyle w:val="Textbody"/>
        <w:spacing w:after="0"/>
        <w:ind w:firstLine="567"/>
        <w:jc w:val="both"/>
        <w:rPr>
          <w:rFonts w:hint="eastAsia"/>
        </w:rPr>
      </w:pPr>
      <w:r>
        <w:rPr>
          <w:rStyle w:val="a3"/>
        </w:rPr>
        <w:t>MOV 12, R0</w:t>
      </w:r>
    </w:p>
    <w:p w14:paraId="0259BC3F" w14:textId="77777777" w:rsidR="00EC2599" w:rsidRDefault="00000000">
      <w:pPr>
        <w:pStyle w:val="Textbody"/>
        <w:spacing w:after="0"/>
        <w:ind w:firstLine="567"/>
        <w:jc w:val="both"/>
        <w:rPr>
          <w:rFonts w:hint="eastAsia"/>
        </w:rPr>
      </w:pPr>
      <w:r>
        <w:rPr>
          <w:rStyle w:val="a3"/>
          <w:lang w:val="en-US"/>
        </w:rPr>
        <w:t>STOP</w:t>
      </w:r>
    </w:p>
    <w:p w14:paraId="4797759B" w14:textId="77777777" w:rsidR="00EC2599" w:rsidRDefault="00000000">
      <w:pPr>
        <w:pStyle w:val="Textbody"/>
        <w:spacing w:after="0"/>
        <w:ind w:firstLine="567"/>
        <w:rPr>
          <w:rFonts w:hint="eastAsia"/>
        </w:rPr>
      </w:pPr>
      <w:r>
        <w:t xml:space="preserve">Для того, чтобы добавить число к регистру, применяют команду </w:t>
      </w:r>
      <w:r>
        <w:rPr>
          <w:rStyle w:val="a3"/>
        </w:rPr>
        <w:t>ADD</w:t>
      </w:r>
      <w:r>
        <w:t xml:space="preserve"> (от англ. </w:t>
      </w:r>
      <w:r>
        <w:rPr>
          <w:rStyle w:val="a0"/>
          <w:i/>
          <w:lang w:val="en-US"/>
        </w:rPr>
        <w:t>add</w:t>
      </w:r>
      <w:r>
        <w:t xml:space="preserve"> – сложить). Например, команда</w:t>
      </w:r>
    </w:p>
    <w:p w14:paraId="1887A869" w14:textId="77777777" w:rsidR="00EC2599" w:rsidRDefault="00000000">
      <w:pPr>
        <w:pStyle w:val="Textbody"/>
        <w:spacing w:after="0"/>
        <w:ind w:firstLine="567"/>
        <w:jc w:val="both"/>
        <w:rPr>
          <w:rFonts w:hint="eastAsia"/>
        </w:rPr>
      </w:pPr>
      <w:r>
        <w:rPr>
          <w:rStyle w:val="a3"/>
          <w:lang w:val="en-US"/>
        </w:rPr>
        <w:t>ADD</w:t>
      </w:r>
      <w:r>
        <w:rPr>
          <w:rStyle w:val="a3"/>
        </w:rPr>
        <w:t xml:space="preserve"> 15, R0</w:t>
      </w:r>
    </w:p>
    <w:p w14:paraId="27547A3F" w14:textId="77777777" w:rsidR="00EC2599" w:rsidRDefault="00000000">
      <w:pPr>
        <w:pStyle w:val="Textbody"/>
        <w:spacing w:after="0"/>
        <w:rPr>
          <w:rFonts w:hint="eastAsia"/>
        </w:rPr>
      </w:pPr>
      <w:r>
        <w:lastRenderedPageBreak/>
        <w:t>добавляет число 15</w:t>
      </w:r>
      <w:r>
        <w:rPr>
          <w:rStyle w:val="a0"/>
          <w:vertAlign w:val="subscript"/>
        </w:rPr>
        <w:t xml:space="preserve">16 </w:t>
      </w:r>
      <w:r>
        <w:t xml:space="preserve">= 23 к регистру </w:t>
      </w:r>
      <w:r>
        <w:rPr>
          <w:rStyle w:val="a3"/>
        </w:rPr>
        <w:t>R0</w:t>
      </w:r>
      <w:r>
        <w:t xml:space="preserve">. Есть и аналогичная команда вычитания – SUB (от англ. </w:t>
      </w:r>
      <w:r>
        <w:rPr>
          <w:rStyle w:val="a0"/>
          <w:i/>
          <w:lang w:val="en-US"/>
        </w:rPr>
        <w:t>subtract</w:t>
      </w:r>
      <w:r>
        <w:rPr>
          <w:rStyle w:val="a0"/>
          <w:i/>
        </w:rPr>
        <w:t> </w:t>
      </w:r>
      <w:r>
        <w:t>– вычесть). Нам будет нужна еще одна команда:</w:t>
      </w:r>
    </w:p>
    <w:p w14:paraId="6EE27BE8" w14:textId="77777777" w:rsidR="00EC2599" w:rsidRDefault="00000000">
      <w:pPr>
        <w:pStyle w:val="Textbody"/>
        <w:spacing w:after="0"/>
        <w:ind w:firstLine="567"/>
        <w:jc w:val="both"/>
        <w:rPr>
          <w:rFonts w:hint="eastAsia"/>
        </w:rPr>
      </w:pPr>
      <w:r>
        <w:rPr>
          <w:rStyle w:val="a3"/>
          <w:lang w:val="en-US"/>
        </w:rPr>
        <w:t>NOT</w:t>
      </w:r>
      <w:r>
        <w:rPr>
          <w:rStyle w:val="a3"/>
        </w:rPr>
        <w:t xml:space="preserve"> R0</w:t>
      </w:r>
    </w:p>
    <w:p w14:paraId="01B855E4" w14:textId="77777777" w:rsidR="00EC2599" w:rsidRDefault="00000000">
      <w:pPr>
        <w:pStyle w:val="Textbody"/>
        <w:spacing w:after="0"/>
        <w:rPr>
          <w:rFonts w:hint="eastAsia"/>
        </w:rPr>
      </w:pPr>
      <w:r>
        <w:t xml:space="preserve">которая выполняет </w:t>
      </w:r>
      <w:r>
        <w:rPr>
          <w:rStyle w:val="a0"/>
          <w:i/>
        </w:rPr>
        <w:t>инверсию</w:t>
      </w:r>
      <w:r>
        <w:t xml:space="preserve"> всех битов регистра, то есть меняет все нули на единицы, а единицы – на нули.</w:t>
      </w:r>
    </w:p>
    <w:p w14:paraId="17C3C0CE" w14:textId="77777777" w:rsidR="00EC2599" w:rsidRDefault="00000000">
      <w:pPr>
        <w:pStyle w:val="Textbody"/>
        <w:shd w:val="clear" w:color="auto" w:fill="D9D9D9"/>
        <w:spacing w:before="120" w:after="120"/>
        <w:rPr>
          <w:rFonts w:hint="eastAsia"/>
          <w:i/>
        </w:rPr>
      </w:pPr>
      <w:r>
        <w:rPr>
          <w:i/>
        </w:rPr>
        <w:t>Задание на практическую работу</w:t>
      </w:r>
    </w:p>
    <w:p w14:paraId="4BC8626C" w14:textId="77777777" w:rsidR="00EC2599" w:rsidRDefault="00000000">
      <w:pPr>
        <w:pStyle w:val="Textbody"/>
        <w:numPr>
          <w:ilvl w:val="0"/>
          <w:numId w:val="3"/>
        </w:numPr>
        <w:ind w:left="567"/>
        <w:rPr>
          <w:rFonts w:hint="eastAsia"/>
        </w:rPr>
      </w:pPr>
      <w:r>
        <w:t>Запустите тренажер «</w:t>
      </w:r>
      <w:proofErr w:type="spellStart"/>
      <w:r>
        <w:t>Лампанель</w:t>
      </w:r>
      <w:proofErr w:type="spellEnd"/>
      <w:r>
        <w:t>».</w:t>
      </w:r>
    </w:p>
    <w:p w14:paraId="6174B3EE" w14:textId="77777777" w:rsidR="00EC2599" w:rsidRDefault="00000000">
      <w:pPr>
        <w:pStyle w:val="Textbody"/>
        <w:numPr>
          <w:ilvl w:val="0"/>
          <w:numId w:val="2"/>
        </w:numPr>
        <w:ind w:left="567"/>
        <w:rPr>
          <w:rFonts w:hint="eastAsia"/>
        </w:rPr>
      </w:pPr>
      <w:r>
        <w:t xml:space="preserve">Используя команду </w:t>
      </w:r>
      <w:r>
        <w:rPr>
          <w:rStyle w:val="a3"/>
          <w:lang w:val="en-US"/>
        </w:rPr>
        <w:t>MOV</w:t>
      </w:r>
      <w:r>
        <w:t>, напишите программу, которая заполнит регистры так, как на рисунке:</w:t>
      </w:r>
    </w:p>
    <w:p w14:paraId="5527A47A" w14:textId="77777777" w:rsidR="00EC2599" w:rsidRDefault="00000000">
      <w:pPr>
        <w:pStyle w:val="Textbody"/>
        <w:ind w:left="567"/>
        <w:rPr>
          <w:rFonts w:hint="eastAsia"/>
        </w:rPr>
      </w:pPr>
      <w:r>
        <w:rPr>
          <w:rStyle w:val="a0"/>
          <w:noProof/>
          <w:lang w:eastAsia="ru-RU" w:bidi="ar-SA"/>
        </w:rPr>
        <w:drawing>
          <wp:inline distT="0" distB="0" distL="0" distR="0" wp14:anchorId="3F47C6F5" wp14:editId="3FA8880F">
            <wp:extent cx="1950122" cy="875163"/>
            <wp:effectExtent l="0" t="0" r="31078" b="39237"/>
            <wp:docPr id="600403490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122" cy="875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dist="31565" dir="2700000" algn="tl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CDDAF30" w14:textId="77777777" w:rsidR="00EC2599" w:rsidRDefault="00000000">
      <w:pPr>
        <w:pStyle w:val="Textbody"/>
        <w:ind w:left="567"/>
        <w:rPr>
          <w:rFonts w:hint="eastAsia"/>
        </w:rPr>
      </w:pPr>
      <w:r>
        <w:t xml:space="preserve">Не забудьте закончить программу командой </w:t>
      </w:r>
      <w:r>
        <w:rPr>
          <w:rStyle w:val="a3"/>
        </w:rPr>
        <w:t>STOP</w:t>
      </w:r>
      <w:r>
        <w:t>. Выполните программу.</w:t>
      </w:r>
    </w:p>
    <w:p w14:paraId="0F96C099" w14:textId="77777777" w:rsidR="00EC2599" w:rsidRDefault="00000000">
      <w:pPr>
        <w:pStyle w:val="Textbody"/>
        <w:spacing w:after="0"/>
        <w:ind w:left="567"/>
        <w:rPr>
          <w:rFonts w:hint="eastAsia"/>
        </w:rPr>
      </w:pPr>
      <w:r>
        <w:rPr>
          <w:rStyle w:val="a0"/>
          <w:i/>
        </w:rPr>
        <w:t>Программа</w:t>
      </w:r>
      <w:r>
        <w:t>:</w:t>
      </w:r>
    </w:p>
    <w:p w14:paraId="2567604F" w14:textId="77777777" w:rsidR="00EC2599" w:rsidRDefault="00EC2599"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CC"/>
        <w:ind w:left="851"/>
        <w:rPr>
          <w:rFonts w:hint="eastAsia"/>
        </w:rPr>
      </w:pPr>
    </w:p>
    <w:p w14:paraId="09E68F6B" w14:textId="77777777" w:rsidR="00EC2599" w:rsidRDefault="00000000">
      <w:pPr>
        <w:pStyle w:val="Textbody"/>
        <w:numPr>
          <w:ilvl w:val="0"/>
          <w:numId w:val="2"/>
        </w:numPr>
        <w:ind w:left="567"/>
        <w:rPr>
          <w:rFonts w:hint="eastAsia"/>
        </w:rPr>
      </w:pPr>
      <w:r>
        <w:t>Запишите, какие десятичные числа были только что записаны в регистры:</w:t>
      </w:r>
    </w:p>
    <w:tbl>
      <w:tblPr>
        <w:tblW w:w="524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1848"/>
        <w:gridCol w:w="2268"/>
      </w:tblGrid>
      <w:tr w:rsidR="00EC2599" w14:paraId="10DF2B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8B1BE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t>Регистр</w:t>
            </w:r>
          </w:p>
        </w:tc>
        <w:tc>
          <w:tcPr>
            <w:tcW w:w="4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7B6DD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Десятичные значения</w:t>
            </w:r>
          </w:p>
        </w:tc>
      </w:tr>
      <w:tr w:rsidR="00EC2599" w14:paraId="56CB2B9E" w14:textId="77777777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11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0F691" w14:textId="77777777" w:rsidR="00EC2599" w:rsidRDefault="00EC2599">
            <w:pPr>
              <w:pStyle w:val="a"/>
              <w:rPr>
                <w:rFonts w:hint="eastAsia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004F3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без учета знака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AA3CF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с учетом знака</w:t>
            </w:r>
          </w:p>
        </w:tc>
      </w:tr>
      <w:tr w:rsidR="00EC2599" w14:paraId="5D319D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52A0F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R0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B5D3D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4B432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2658967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65F951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  <w:lang w:val="en-US"/>
              </w:rPr>
              <w:t>R1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A7BB6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89C15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46CA04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92107A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  <w:lang w:val="en-US"/>
              </w:rPr>
              <w:t>R2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EF4B6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E9C2C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5B9883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5A54B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  <w:lang w:val="en-US"/>
              </w:rPr>
              <w:t>R3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31BB8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B23C8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</w:tbl>
    <w:p w14:paraId="04F9A929" w14:textId="77777777" w:rsidR="00EC2599" w:rsidRDefault="00000000">
      <w:pPr>
        <w:pStyle w:val="Textbody"/>
        <w:numPr>
          <w:ilvl w:val="0"/>
          <w:numId w:val="2"/>
        </w:numPr>
        <w:spacing w:after="0"/>
        <w:ind w:left="567"/>
        <w:rPr>
          <w:rFonts w:hint="eastAsia"/>
        </w:rPr>
      </w:pPr>
      <w:r>
        <w:rPr>
          <w:rStyle w:val="a3"/>
        </w:rPr>
        <w:t>Выполните программу</w:t>
      </w:r>
    </w:p>
    <w:p w14:paraId="78DB2D55" w14:textId="77777777" w:rsidR="00EC2599" w:rsidRDefault="00000000">
      <w:pPr>
        <w:pStyle w:val="Textbody"/>
        <w:spacing w:after="0"/>
        <w:ind w:left="567" w:firstLine="567"/>
        <w:jc w:val="both"/>
        <w:rPr>
          <w:rFonts w:hint="eastAsia"/>
        </w:rPr>
      </w:pPr>
      <w:r>
        <w:rPr>
          <w:rStyle w:val="a3"/>
          <w:lang w:val="en-US"/>
        </w:rPr>
        <w:t>sub 1, R0</w:t>
      </w:r>
    </w:p>
    <w:p w14:paraId="0B6712DD" w14:textId="77777777" w:rsidR="00EC2599" w:rsidRDefault="00000000">
      <w:pPr>
        <w:pStyle w:val="Textbody"/>
        <w:spacing w:after="0"/>
        <w:ind w:left="567" w:firstLine="567"/>
        <w:jc w:val="both"/>
        <w:rPr>
          <w:rFonts w:hint="eastAsia"/>
        </w:rPr>
      </w:pPr>
      <w:r>
        <w:rPr>
          <w:rStyle w:val="a3"/>
          <w:lang w:val="en-US"/>
        </w:rPr>
        <w:t>not R0</w:t>
      </w:r>
    </w:p>
    <w:p w14:paraId="0C4B5ADE" w14:textId="77777777" w:rsidR="00EC2599" w:rsidRDefault="00000000">
      <w:pPr>
        <w:pStyle w:val="Textbody"/>
        <w:spacing w:after="0"/>
        <w:ind w:left="567" w:firstLine="567"/>
        <w:jc w:val="both"/>
        <w:rPr>
          <w:rFonts w:hint="eastAsia"/>
        </w:rPr>
      </w:pPr>
      <w:r>
        <w:rPr>
          <w:rStyle w:val="a3"/>
          <w:lang w:val="en-US"/>
        </w:rPr>
        <w:t>stop</w:t>
      </w:r>
    </w:p>
    <w:p w14:paraId="41E99B10" w14:textId="77777777" w:rsidR="00EC2599" w:rsidRDefault="00000000">
      <w:pPr>
        <w:pStyle w:val="Textbody"/>
        <w:ind w:left="567"/>
        <w:rPr>
          <w:rFonts w:hint="eastAsia"/>
        </w:rPr>
      </w:pPr>
      <w:r>
        <w:t xml:space="preserve">при различных начальных значениях регистра </w:t>
      </w:r>
      <w:r>
        <w:rPr>
          <w:rStyle w:val="a3"/>
        </w:rPr>
        <w:t>R0</w:t>
      </w:r>
      <w:r>
        <w:t xml:space="preserve"> и запишите десятичные значения, полученные в </w:t>
      </w:r>
      <w:r>
        <w:rPr>
          <w:rStyle w:val="a3"/>
        </w:rPr>
        <w:t>R0</w:t>
      </w:r>
      <w:r>
        <w:t xml:space="preserve"> после выполнения программы:</w:t>
      </w:r>
    </w:p>
    <w:tbl>
      <w:tblPr>
        <w:tblW w:w="52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"/>
        <w:gridCol w:w="1206"/>
        <w:gridCol w:w="1297"/>
        <w:gridCol w:w="1909"/>
      </w:tblGrid>
      <w:tr w:rsidR="00EC2599" w14:paraId="1341F9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E994B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До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B9BFB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Число в 16сс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1B9578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После</w:t>
            </w:r>
          </w:p>
        </w:tc>
      </w:tr>
      <w:tr w:rsidR="00EC2599" w14:paraId="7A05DABD" w14:textId="77777777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36C6F" w14:textId="77777777" w:rsidR="00EC2599" w:rsidRDefault="00EC2599">
            <w:pPr>
              <w:pStyle w:val="a"/>
              <w:rPr>
                <w:rFonts w:hint="eastAsia"/>
              </w:rPr>
            </w:pPr>
          </w:p>
        </w:tc>
        <w:tc>
          <w:tcPr>
            <w:tcW w:w="1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3C653" w14:textId="77777777" w:rsidR="00EC2599" w:rsidRDefault="00EC2599">
            <w:pPr>
              <w:pStyle w:val="a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4C3C7D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без учета знака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9552F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с учетом знака</w:t>
            </w:r>
          </w:p>
        </w:tc>
      </w:tr>
      <w:tr w:rsidR="00EC2599" w14:paraId="2A11D6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58FCD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A9126" w14:textId="77777777" w:rsidR="00EC2599" w:rsidRDefault="00EC2599">
            <w:pPr>
              <w:pStyle w:val="Textbody"/>
              <w:spacing w:after="0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F4B4D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8A369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7AC9EF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4151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10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D6B49" w14:textId="77777777" w:rsidR="00EC2599" w:rsidRDefault="00EC2599">
            <w:pPr>
              <w:pStyle w:val="Textbody"/>
              <w:spacing w:after="0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9A576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D86D2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32CF55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11FDB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FD79F" w14:textId="77777777" w:rsidR="00EC2599" w:rsidRDefault="00EC2599">
            <w:pPr>
              <w:pStyle w:val="Textbody"/>
              <w:spacing w:after="0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FB80A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44A33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</w:tbl>
    <w:p w14:paraId="572139CC" w14:textId="77777777" w:rsidR="00EC2599" w:rsidRDefault="00000000">
      <w:pPr>
        <w:pStyle w:val="Textbody"/>
        <w:ind w:left="567"/>
        <w:rPr>
          <w:rFonts w:hint="eastAsia"/>
        </w:rPr>
      </w:pPr>
      <w:r>
        <w:rPr>
          <w:rStyle w:val="a3"/>
        </w:rPr>
        <w:t>Запишите программу для числа 5.</w:t>
      </w:r>
    </w:p>
    <w:p w14:paraId="30B31DE1" w14:textId="77777777" w:rsidR="00EC2599" w:rsidRDefault="00000000">
      <w:pPr>
        <w:pStyle w:val="Textbody"/>
        <w:spacing w:after="0"/>
        <w:ind w:left="567"/>
        <w:rPr>
          <w:rFonts w:hint="eastAsia"/>
        </w:rPr>
      </w:pPr>
      <w:r>
        <w:rPr>
          <w:rStyle w:val="a0"/>
          <w:i/>
        </w:rPr>
        <w:t>Ответ</w:t>
      </w:r>
      <w:r>
        <w:t>:</w:t>
      </w:r>
    </w:p>
    <w:p w14:paraId="628E0140" w14:textId="77777777" w:rsidR="00EC2599" w:rsidRDefault="00EC2599"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CC"/>
        <w:ind w:left="851"/>
        <w:rPr>
          <w:rFonts w:hint="eastAsia"/>
        </w:rPr>
      </w:pPr>
    </w:p>
    <w:p w14:paraId="7CD2DD25" w14:textId="77777777" w:rsidR="00EC2599" w:rsidRDefault="00000000">
      <w:pPr>
        <w:pStyle w:val="Textbody"/>
        <w:numPr>
          <w:ilvl w:val="0"/>
          <w:numId w:val="2"/>
        </w:numPr>
        <w:spacing w:after="0"/>
        <w:ind w:left="567"/>
        <w:rPr>
          <w:rFonts w:hint="eastAsia"/>
        </w:rPr>
      </w:pPr>
      <w:r>
        <w:t xml:space="preserve">При тех же начальных значениях регистра </w:t>
      </w:r>
      <w:r>
        <w:rPr>
          <w:rStyle w:val="a3"/>
        </w:rPr>
        <w:t>R0</w:t>
      </w:r>
      <w:r>
        <w:t xml:space="preserve"> выполните программу</w:t>
      </w:r>
    </w:p>
    <w:p w14:paraId="407AE008" w14:textId="77777777" w:rsidR="00EC2599" w:rsidRDefault="00000000">
      <w:pPr>
        <w:pStyle w:val="Textbody"/>
        <w:spacing w:after="0"/>
        <w:ind w:left="567" w:firstLine="567"/>
        <w:jc w:val="both"/>
        <w:rPr>
          <w:rFonts w:hint="eastAsia"/>
        </w:rPr>
      </w:pPr>
      <w:r>
        <w:rPr>
          <w:rStyle w:val="a3"/>
          <w:lang w:val="en-US"/>
        </w:rPr>
        <w:lastRenderedPageBreak/>
        <w:t>not</w:t>
      </w:r>
      <w:r>
        <w:rPr>
          <w:rStyle w:val="a3"/>
        </w:rPr>
        <w:t xml:space="preserve"> </w:t>
      </w:r>
      <w:r>
        <w:rPr>
          <w:rStyle w:val="a3"/>
          <w:lang w:val="en-US"/>
        </w:rPr>
        <w:t>R</w:t>
      </w:r>
      <w:r>
        <w:rPr>
          <w:rStyle w:val="a3"/>
        </w:rPr>
        <w:t>0</w:t>
      </w:r>
    </w:p>
    <w:p w14:paraId="44F17C08" w14:textId="77777777" w:rsidR="00EC2599" w:rsidRDefault="00000000">
      <w:pPr>
        <w:pStyle w:val="Textbody"/>
        <w:spacing w:after="0"/>
        <w:ind w:left="567" w:firstLine="567"/>
        <w:jc w:val="both"/>
        <w:rPr>
          <w:rFonts w:hint="eastAsia"/>
        </w:rPr>
      </w:pPr>
      <w:r>
        <w:rPr>
          <w:rStyle w:val="a3"/>
          <w:lang w:val="en-US"/>
        </w:rPr>
        <w:t>add</w:t>
      </w:r>
      <w:r>
        <w:rPr>
          <w:rStyle w:val="a3"/>
        </w:rPr>
        <w:t xml:space="preserve"> 1, </w:t>
      </w:r>
      <w:r>
        <w:rPr>
          <w:rStyle w:val="a3"/>
          <w:lang w:val="en-US"/>
        </w:rPr>
        <w:t>R</w:t>
      </w:r>
      <w:r>
        <w:rPr>
          <w:rStyle w:val="a3"/>
        </w:rPr>
        <w:t>0</w:t>
      </w:r>
    </w:p>
    <w:p w14:paraId="7F3012AC" w14:textId="77777777" w:rsidR="00EC2599" w:rsidRDefault="00000000">
      <w:pPr>
        <w:pStyle w:val="Textbody"/>
        <w:spacing w:after="0"/>
        <w:ind w:left="567" w:firstLine="567"/>
        <w:jc w:val="both"/>
        <w:rPr>
          <w:rFonts w:hint="eastAsia"/>
        </w:rPr>
      </w:pPr>
      <w:r>
        <w:rPr>
          <w:rStyle w:val="a3"/>
          <w:lang w:val="en-US"/>
        </w:rPr>
        <w:t>stop</w:t>
      </w:r>
    </w:p>
    <w:p w14:paraId="72495388" w14:textId="77777777" w:rsidR="00EC2599" w:rsidRDefault="00000000">
      <w:pPr>
        <w:pStyle w:val="Textbody"/>
        <w:ind w:left="567"/>
        <w:rPr>
          <w:rFonts w:hint="eastAsia"/>
        </w:rPr>
      </w:pPr>
      <w:r>
        <w:t>и заполните таблицу:</w:t>
      </w:r>
    </w:p>
    <w:p w14:paraId="02167CC6" w14:textId="77777777" w:rsidR="00EC2599" w:rsidRDefault="00EC2599">
      <w:pPr>
        <w:pStyle w:val="Textbody"/>
        <w:ind w:left="567"/>
        <w:rPr>
          <w:rFonts w:hint="eastAsia"/>
        </w:rPr>
      </w:pPr>
    </w:p>
    <w:tbl>
      <w:tblPr>
        <w:tblW w:w="524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"/>
        <w:gridCol w:w="1206"/>
        <w:gridCol w:w="1297"/>
        <w:gridCol w:w="1909"/>
      </w:tblGrid>
      <w:tr w:rsidR="00EC2599" w14:paraId="56AA76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D6EDA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До</w:t>
            </w:r>
          </w:p>
        </w:tc>
        <w:tc>
          <w:tcPr>
            <w:tcW w:w="1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28083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Число в 16сс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18C781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После</w:t>
            </w:r>
          </w:p>
        </w:tc>
      </w:tr>
      <w:tr w:rsidR="00EC2599" w14:paraId="3486CAF3" w14:textId="77777777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878602" w14:textId="77777777" w:rsidR="00EC2599" w:rsidRDefault="00EC2599">
            <w:pPr>
              <w:pStyle w:val="a"/>
              <w:rPr>
                <w:rFonts w:hint="eastAsia"/>
              </w:rPr>
            </w:pPr>
          </w:p>
        </w:tc>
        <w:tc>
          <w:tcPr>
            <w:tcW w:w="12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CF83B" w14:textId="77777777" w:rsidR="00EC2599" w:rsidRDefault="00EC2599">
            <w:pPr>
              <w:pStyle w:val="a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BD2C9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без учета знака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263AE" w14:textId="77777777" w:rsidR="00EC2599" w:rsidRDefault="00000000">
            <w:pPr>
              <w:pStyle w:val="Textbody"/>
              <w:spacing w:after="0"/>
              <w:jc w:val="center"/>
              <w:rPr>
                <w:rFonts w:hint="eastAsia"/>
              </w:rPr>
            </w:pPr>
            <w:r>
              <w:t>с учетом знака</w:t>
            </w:r>
          </w:p>
        </w:tc>
      </w:tr>
      <w:tr w:rsidR="00EC2599" w14:paraId="1DBB13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4A3B8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9A2B5" w14:textId="77777777" w:rsidR="00EC2599" w:rsidRDefault="00EC2599">
            <w:pPr>
              <w:pStyle w:val="Textbody"/>
              <w:spacing w:after="0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3E3EE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BE3B2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4F1669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E3753D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10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156872" w14:textId="77777777" w:rsidR="00EC2599" w:rsidRDefault="00EC2599">
            <w:pPr>
              <w:pStyle w:val="Textbody"/>
              <w:spacing w:after="0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54BB9A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DC2C9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6D7D72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CC3A2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9DD2B" w14:textId="77777777" w:rsidR="00EC2599" w:rsidRDefault="00EC2599">
            <w:pPr>
              <w:pStyle w:val="Textbody"/>
              <w:spacing w:after="0"/>
              <w:rPr>
                <w:rFonts w:hint="eastAsia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680C1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6468D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</w:tbl>
    <w:p w14:paraId="0095ECBB" w14:textId="77777777" w:rsidR="00EC2599" w:rsidRDefault="00000000">
      <w:pPr>
        <w:pStyle w:val="Textbody"/>
        <w:ind w:left="567"/>
        <w:rPr>
          <w:rFonts w:hint="eastAsia"/>
        </w:rPr>
      </w:pPr>
      <w:r>
        <w:rPr>
          <w:rStyle w:val="a3"/>
        </w:rPr>
        <w:t>Сравните результаты пп.4 и 5.</w:t>
      </w:r>
    </w:p>
    <w:p w14:paraId="12A77ACF" w14:textId="77777777" w:rsidR="00EC2599" w:rsidRDefault="00000000">
      <w:pPr>
        <w:pStyle w:val="Textbody"/>
        <w:spacing w:after="0"/>
        <w:ind w:left="567"/>
        <w:rPr>
          <w:rFonts w:hint="eastAsia"/>
        </w:rPr>
      </w:pPr>
      <w:r>
        <w:rPr>
          <w:rStyle w:val="a0"/>
          <w:i/>
        </w:rPr>
        <w:t>Выводы</w:t>
      </w:r>
      <w:r>
        <w:t>:</w:t>
      </w:r>
    </w:p>
    <w:p w14:paraId="3E1F0582" w14:textId="77777777" w:rsidR="00EC2599" w:rsidRDefault="00EC2599"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CC"/>
        <w:ind w:left="851"/>
        <w:rPr>
          <w:rFonts w:hint="eastAsia"/>
        </w:rPr>
      </w:pPr>
    </w:p>
    <w:p w14:paraId="472314F2" w14:textId="77777777" w:rsidR="00EC2599" w:rsidRDefault="00000000">
      <w:pPr>
        <w:pStyle w:val="Textbody"/>
        <w:numPr>
          <w:ilvl w:val="0"/>
          <w:numId w:val="2"/>
        </w:numPr>
        <w:ind w:left="567"/>
        <w:rPr>
          <w:rFonts w:hint="eastAsia"/>
        </w:rPr>
      </w:pPr>
      <w:r>
        <w:t>Используя программу «</w:t>
      </w:r>
      <w:proofErr w:type="spellStart"/>
      <w:r>
        <w:t>ЛамПанель</w:t>
      </w:r>
      <w:proofErr w:type="spellEnd"/>
      <w:r>
        <w:t>», вычислите арифметические выражения и запишите результаты в таблицу:</w:t>
      </w:r>
    </w:p>
    <w:tbl>
      <w:tblPr>
        <w:tblW w:w="604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1985"/>
        <w:gridCol w:w="2268"/>
      </w:tblGrid>
      <w:tr w:rsidR="00EC2599" w14:paraId="6122E0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75970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t>Выражение</w:t>
            </w:r>
          </w:p>
        </w:tc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EE923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t>Результат</w:t>
            </w:r>
          </w:p>
        </w:tc>
      </w:tr>
      <w:tr w:rsidR="00EC2599" w14:paraId="4EB6B35A" w14:textId="77777777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17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D2604" w14:textId="77777777" w:rsidR="00EC2599" w:rsidRDefault="00EC2599">
            <w:pPr>
              <w:pStyle w:val="a"/>
              <w:rPr>
                <w:rFonts w:hint="eastAsia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8220D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t>без учета знака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F01D9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t>с учетом знака</w:t>
            </w:r>
          </w:p>
        </w:tc>
      </w:tr>
      <w:tr w:rsidR="00EC2599" w14:paraId="74C858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B7583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65530 + 9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7F90F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A7F73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0E1AB1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B00A0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  <w:lang w:val="en-US"/>
              </w:rPr>
              <w:t>32760 + 9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3CAFA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E8BED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  <w:tr w:rsidR="00EC2599" w14:paraId="2C8458D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8BF18" w14:textId="77777777" w:rsidR="00EC2599" w:rsidRDefault="00000000">
            <w:pPr>
              <w:pStyle w:val="Textbody"/>
              <w:spacing w:after="0"/>
              <w:rPr>
                <w:rFonts w:hint="eastAsia"/>
              </w:rPr>
            </w:pPr>
            <w:r>
              <w:rPr>
                <w:rStyle w:val="a3"/>
              </w:rPr>
              <w:t>8 - 10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7C813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337E7" w14:textId="77777777" w:rsidR="00EC2599" w:rsidRDefault="00EC2599">
            <w:pPr>
              <w:pStyle w:val="Textbody"/>
              <w:snapToGrid w:val="0"/>
              <w:spacing w:after="0"/>
              <w:rPr>
                <w:rFonts w:hint="eastAsia"/>
              </w:rPr>
            </w:pPr>
          </w:p>
        </w:tc>
      </w:tr>
    </w:tbl>
    <w:p w14:paraId="6C50D1E5" w14:textId="77777777" w:rsidR="00EC2599" w:rsidRDefault="00000000">
      <w:pPr>
        <w:pStyle w:val="Textbody"/>
        <w:spacing w:before="120" w:after="120"/>
        <w:ind w:left="567"/>
        <w:rPr>
          <w:rFonts w:hint="eastAsia"/>
        </w:rPr>
      </w:pPr>
      <w:r>
        <w:rPr>
          <w:rStyle w:val="a3"/>
          <w:i/>
        </w:rPr>
        <w:t>Замечание: в программу нужно вводить числа в шестнадцатеричной системе счисления!</w:t>
      </w:r>
    </w:p>
    <w:p w14:paraId="73913B52" w14:textId="77777777" w:rsidR="00EC2599" w:rsidRDefault="00000000">
      <w:pPr>
        <w:pStyle w:val="Textbody"/>
        <w:spacing w:before="120" w:after="120"/>
        <w:ind w:left="567"/>
        <w:rPr>
          <w:rFonts w:hint="eastAsia"/>
        </w:rPr>
      </w:pPr>
      <w:r>
        <w:rPr>
          <w:rStyle w:val="a0"/>
          <w:i/>
        </w:rPr>
        <w:t>Подсказка:</w:t>
      </w:r>
      <w:r>
        <w:t xml:space="preserve"> </w:t>
      </w:r>
      <w:r>
        <w:rPr>
          <w:rStyle w:val="a3"/>
        </w:rPr>
        <w:t>65535=FFFF</w:t>
      </w:r>
      <w:r>
        <w:rPr>
          <w:rStyle w:val="a3"/>
          <w:vertAlign w:val="subscript"/>
        </w:rPr>
        <w:t>16</w:t>
      </w:r>
      <w:r>
        <w:t xml:space="preserve">, </w:t>
      </w:r>
      <w:r>
        <w:rPr>
          <w:rStyle w:val="a3"/>
        </w:rPr>
        <w:t>32767=7FFF</w:t>
      </w:r>
      <w:r>
        <w:rPr>
          <w:rStyle w:val="a3"/>
          <w:vertAlign w:val="subscript"/>
        </w:rPr>
        <w:t>16</w:t>
      </w:r>
    </w:p>
    <w:p w14:paraId="259D9FD1" w14:textId="77777777" w:rsidR="00EC2599" w:rsidRDefault="00000000">
      <w:pPr>
        <w:pStyle w:val="Textbody"/>
        <w:spacing w:after="0"/>
        <w:ind w:left="567"/>
        <w:rPr>
          <w:rFonts w:hint="eastAsia"/>
        </w:rPr>
      </w:pPr>
      <w:r>
        <w:rPr>
          <w:rStyle w:val="a0"/>
          <w:i/>
        </w:rPr>
        <w:t>Объясните полученные результаты</w:t>
      </w:r>
      <w:r>
        <w:t>:</w:t>
      </w:r>
    </w:p>
    <w:p w14:paraId="2B08E57A" w14:textId="77777777" w:rsidR="00EC2599" w:rsidRDefault="00EC2599">
      <w:pPr>
        <w:pStyle w:val="Textbody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CC"/>
        <w:ind w:left="851"/>
        <w:rPr>
          <w:rFonts w:hint="eastAsia"/>
        </w:rPr>
      </w:pPr>
    </w:p>
    <w:p w14:paraId="0F5836EA" w14:textId="77777777" w:rsidR="00EC2599" w:rsidRDefault="00EC2599">
      <w:pPr>
        <w:pStyle w:val="Textbody"/>
        <w:ind w:left="567"/>
        <w:rPr>
          <w:rFonts w:hint="eastAsia"/>
        </w:rPr>
      </w:pPr>
    </w:p>
    <w:sectPr w:rsidR="00EC259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174B8" w14:textId="77777777" w:rsidR="007D26D6" w:rsidRDefault="007D26D6">
      <w:pPr>
        <w:rPr>
          <w:rFonts w:hint="eastAsia"/>
        </w:rPr>
      </w:pPr>
      <w:r>
        <w:separator/>
      </w:r>
    </w:p>
  </w:endnote>
  <w:endnote w:type="continuationSeparator" w:id="0">
    <w:p w14:paraId="2DBC4AE6" w14:textId="77777777" w:rsidR="007D26D6" w:rsidRDefault="007D26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67CC3" w14:textId="77777777" w:rsidR="007D26D6" w:rsidRDefault="007D26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DF93E1" w14:textId="77777777" w:rsidR="007D26D6" w:rsidRDefault="007D26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229E4"/>
    <w:multiLevelType w:val="multilevel"/>
    <w:tmpl w:val="844CCECA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9"/>
      <w:numFmt w:val="decimal"/>
      <w:lvlText w:val="Практическая работа № %3."/>
      <w:lvlJc w:val="left"/>
      <w:pPr>
        <w:ind w:left="1080" w:hanging="360"/>
      </w:pPr>
      <w:rPr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378C2C65"/>
    <w:multiLevelType w:val="multilevel"/>
    <w:tmpl w:val="C4E61F48"/>
    <w:styleLink w:val="WW8Num2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3"/>
      <w:numFmt w:val="decimal"/>
      <w:lvlText w:val="Практическая работа № 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 w16cid:durableId="1581061809">
    <w:abstractNumId w:val="0"/>
  </w:num>
  <w:num w:numId="2" w16cid:durableId="1130055607">
    <w:abstractNumId w:val="1"/>
  </w:num>
  <w:num w:numId="3" w16cid:durableId="14348657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C2599"/>
    <w:rsid w:val="0001286D"/>
    <w:rsid w:val="002A7F76"/>
    <w:rsid w:val="007D26D6"/>
    <w:rsid w:val="00DA6534"/>
    <w:rsid w:val="00EC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64BD"/>
  <w15:docId w15:val="{D938E594-AC2E-4141-AFA8-0C16E0BF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a1">
    <w:name w:val="Список"/>
    <w:basedOn w:val="Textbody"/>
  </w:style>
  <w:style w:type="paragraph" w:customStyle="1" w:styleId="a2">
    <w:name w:val="Название объекта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3">
    <w:name w:val="Код"/>
    <w:rPr>
      <w:rFonts w:ascii="Courier New" w:eastAsia="Courier New" w:hAnsi="Courier New" w:cs="Courier New"/>
      <w:b/>
    </w:rPr>
  </w:style>
  <w:style w:type="character" w:customStyle="1" w:styleId="WW8Num1z0">
    <w:name w:val="WW8Num1z0"/>
  </w:style>
  <w:style w:type="character" w:customStyle="1" w:styleId="WW8Num1z2">
    <w:name w:val="WW8Num1z2"/>
    <w:rPr>
      <w:sz w:val="24"/>
    </w:rPr>
  </w:style>
  <w:style w:type="character" w:customStyle="1" w:styleId="WW8Num27z2">
    <w:name w:val="WW8Num27z2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7">
    <w:name w:val="WW8Num27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Andrej Gorbatniov</cp:lastModifiedBy>
  <cp:revision>2</cp:revision>
  <dcterms:created xsi:type="dcterms:W3CDTF">2024-11-29T07:30:00Z</dcterms:created>
  <dcterms:modified xsi:type="dcterms:W3CDTF">2024-11-29T07:30:00Z</dcterms:modified>
</cp:coreProperties>
</file>